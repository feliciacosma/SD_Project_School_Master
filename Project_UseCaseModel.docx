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393" w:rsidRPr="00D047E9" w:rsidRDefault="00B14DC6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916B9" w:rsidRPr="00D047E9">
        <w:rPr>
          <w:rFonts w:ascii="Times New Roman" w:hAnsi="Times New Roman"/>
        </w:rPr>
        <w:t>&lt;</w:t>
      </w:r>
      <w:r w:rsidR="002811E4">
        <w:rPr>
          <w:rFonts w:ascii="Times New Roman" w:hAnsi="Times New Roman"/>
        </w:rPr>
        <w:t>School Master</w:t>
      </w:r>
      <w:r w:rsidR="000916B9" w:rsidRPr="00D047E9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C359F6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2811E4">
            <w:pPr>
              <w:pStyle w:val="Tabletext"/>
            </w:pPr>
            <w:r>
              <w:t>&lt;28/03/2023</w:t>
            </w:r>
            <w:r w:rsidR="00570E86" w:rsidRPr="00D047E9">
              <w:t>&gt;</w:t>
            </w:r>
          </w:p>
        </w:tc>
        <w:tc>
          <w:tcPr>
            <w:tcW w:w="1152" w:type="dxa"/>
          </w:tcPr>
          <w:p w:rsidR="008C4393" w:rsidRPr="00D047E9" w:rsidRDefault="002811E4">
            <w:pPr>
              <w:pStyle w:val="Tabletext"/>
            </w:pPr>
            <w:r>
              <w:t>&lt;1.0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2811E4">
            <w:pPr>
              <w:pStyle w:val="Tabletext"/>
            </w:pPr>
            <w:r>
              <w:t>&lt;Cosma Felicia-Iulia</w:t>
            </w:r>
            <w:r w:rsidR="00570E86" w:rsidRPr="00D047E9">
              <w:t>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1B4C63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1B4C63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1B4C63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1B4C63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C359F6">
      <w:pPr>
        <w:pStyle w:val="InfoBlue"/>
      </w:pPr>
    </w:p>
    <w:p w:rsidR="008C4393" w:rsidRPr="00C77D26" w:rsidRDefault="0004741B">
      <w:pPr>
        <w:pStyle w:val="Heading1"/>
        <w:rPr>
          <w:rFonts w:ascii="Times New Roman" w:hAnsi="Times New Roman"/>
          <w:sz w:val="28"/>
        </w:rPr>
      </w:pPr>
      <w:bookmarkStart w:id="2" w:name="_Toc254773290"/>
      <w:bookmarkStart w:id="3" w:name="_Toc423410239"/>
      <w:bookmarkStart w:id="4" w:name="_Toc425054505"/>
      <w:r w:rsidRPr="00C77D26">
        <w:rPr>
          <w:rFonts w:ascii="Times New Roman" w:hAnsi="Times New Roman"/>
          <w:sz w:val="28"/>
        </w:rPr>
        <w:t>Use-Cases Identification</w:t>
      </w:r>
      <w:bookmarkEnd w:id="2"/>
    </w:p>
    <w:p w:rsidR="00C359F6" w:rsidRDefault="00C359F6" w:rsidP="00C359F6">
      <w:pPr>
        <w:pStyle w:val="InfoBlue"/>
      </w:pPr>
      <w:bookmarkStart w:id="5" w:name="_Toc254773291"/>
      <w:bookmarkEnd w:id="3"/>
      <w:bookmarkEnd w:id="4"/>
    </w:p>
    <w:p w:rsidR="00C77D26" w:rsidRPr="00C77D26" w:rsidRDefault="00C77D26" w:rsidP="00C359F6">
      <w:pPr>
        <w:pStyle w:val="InfoBlue"/>
      </w:pPr>
      <w:r w:rsidRPr="00C77D26">
        <w:t>Actors:</w:t>
      </w:r>
    </w:p>
    <w:p w:rsidR="00C77D26" w:rsidRPr="00C77D26" w:rsidRDefault="00C77D26" w:rsidP="00C359F6">
      <w:pPr>
        <w:pStyle w:val="InfoBlue"/>
        <w:numPr>
          <w:ilvl w:val="0"/>
          <w:numId w:val="23"/>
        </w:numPr>
      </w:pPr>
      <w:r w:rsidRPr="00C77D26">
        <w:t>Teachers</w:t>
      </w:r>
    </w:p>
    <w:p w:rsidR="00C77D26" w:rsidRPr="00C77D26" w:rsidRDefault="00C77D26" w:rsidP="00C359F6">
      <w:pPr>
        <w:pStyle w:val="InfoBlue"/>
        <w:numPr>
          <w:ilvl w:val="0"/>
          <w:numId w:val="23"/>
        </w:numPr>
      </w:pPr>
      <w:r w:rsidRPr="00C77D26">
        <w:t>Students</w:t>
      </w:r>
    </w:p>
    <w:p w:rsidR="00C77D26" w:rsidRPr="00C77D26" w:rsidRDefault="00C77D26" w:rsidP="00C359F6">
      <w:pPr>
        <w:pStyle w:val="InfoBlue"/>
        <w:numPr>
          <w:ilvl w:val="0"/>
          <w:numId w:val="23"/>
        </w:numPr>
      </w:pPr>
      <w:r w:rsidRPr="00C77D26">
        <w:t>Parents</w:t>
      </w:r>
    </w:p>
    <w:p w:rsidR="00C77D26" w:rsidRPr="00C77D26" w:rsidRDefault="00C77D26" w:rsidP="00C359F6">
      <w:pPr>
        <w:pStyle w:val="InfoBlue"/>
        <w:numPr>
          <w:ilvl w:val="0"/>
          <w:numId w:val="23"/>
        </w:numPr>
      </w:pPr>
      <w:r w:rsidRPr="00C77D26">
        <w:t>Administrator</w:t>
      </w:r>
    </w:p>
    <w:p w:rsidR="00C77D26" w:rsidRPr="00C77D26" w:rsidRDefault="00C77D26" w:rsidP="00C77D26">
      <w:pPr>
        <w:pStyle w:val="BodyText"/>
        <w:rPr>
          <w:sz w:val="24"/>
        </w:rPr>
      </w:pPr>
    </w:p>
    <w:p w:rsidR="00C77D26" w:rsidRPr="00C77D26" w:rsidRDefault="00C77D26" w:rsidP="00C359F6">
      <w:pPr>
        <w:pStyle w:val="InfoBlue"/>
      </w:pPr>
      <w:r w:rsidRPr="00C77D26">
        <w:t>Scenarios:</w:t>
      </w:r>
    </w:p>
    <w:p w:rsidR="00C77D26" w:rsidRPr="00C77D26" w:rsidRDefault="00C77D26" w:rsidP="00C359F6">
      <w:pPr>
        <w:pStyle w:val="InfoBlue"/>
        <w:numPr>
          <w:ilvl w:val="0"/>
          <w:numId w:val="24"/>
        </w:numPr>
      </w:pPr>
      <w:r w:rsidRPr="00C77D26">
        <w:t>Teachers perform tasks related to their classes.</w:t>
      </w:r>
    </w:p>
    <w:p w:rsidR="00C77D26" w:rsidRPr="00C77D26" w:rsidRDefault="00C77D26" w:rsidP="00C359F6">
      <w:pPr>
        <w:pStyle w:val="InfoBlue"/>
        <w:numPr>
          <w:ilvl w:val="0"/>
          <w:numId w:val="24"/>
        </w:numPr>
      </w:pPr>
      <w:r w:rsidRPr="00C77D26">
        <w:t>Students access their school-related information.</w:t>
      </w:r>
    </w:p>
    <w:p w:rsidR="00C77D26" w:rsidRPr="00C77D26" w:rsidRDefault="00C77D26" w:rsidP="00C359F6">
      <w:pPr>
        <w:pStyle w:val="InfoBlue"/>
        <w:numPr>
          <w:ilvl w:val="0"/>
          <w:numId w:val="24"/>
        </w:numPr>
      </w:pPr>
      <w:r w:rsidRPr="00C77D26">
        <w:t>Parents access their children's school-related information.</w:t>
      </w:r>
    </w:p>
    <w:p w:rsidR="00C77D26" w:rsidRPr="00C77D26" w:rsidRDefault="00C77D26" w:rsidP="00C359F6">
      <w:pPr>
        <w:pStyle w:val="InfoBlue"/>
        <w:numPr>
          <w:ilvl w:val="0"/>
          <w:numId w:val="24"/>
        </w:numPr>
      </w:pPr>
      <w:r w:rsidRPr="00C77D26">
        <w:t>The administrator performs tasks related to the management of the school system.</w:t>
      </w:r>
    </w:p>
    <w:p w:rsidR="00C77D26" w:rsidRPr="00C77D26" w:rsidRDefault="00C77D26" w:rsidP="00C77D26">
      <w:pPr>
        <w:pStyle w:val="BodyText"/>
        <w:rPr>
          <w:sz w:val="24"/>
        </w:rPr>
      </w:pPr>
    </w:p>
    <w:p w:rsidR="00C77D26" w:rsidRPr="00C77D26" w:rsidRDefault="00C77D26" w:rsidP="00C359F6">
      <w:pPr>
        <w:pStyle w:val="InfoBlue"/>
      </w:pPr>
      <w:r w:rsidRPr="00C77D26">
        <w:t>Use Cases:</w:t>
      </w:r>
    </w:p>
    <w:p w:rsidR="00C77D26" w:rsidRPr="00C77D26" w:rsidRDefault="00C77D26" w:rsidP="00C359F6">
      <w:pPr>
        <w:pStyle w:val="InfoBlue"/>
        <w:numPr>
          <w:ilvl w:val="0"/>
          <w:numId w:val="25"/>
        </w:numPr>
      </w:pPr>
      <w:r w:rsidRPr="00C77D26">
        <w:t>View Timetable</w:t>
      </w:r>
    </w:p>
    <w:p w:rsidR="00C77D26" w:rsidRPr="00C77D26" w:rsidRDefault="00C77D26" w:rsidP="00C359F6">
      <w:pPr>
        <w:pStyle w:val="InfoBlue"/>
        <w:numPr>
          <w:ilvl w:val="0"/>
          <w:numId w:val="25"/>
        </w:numPr>
      </w:pPr>
      <w:r w:rsidRPr="00C77D26">
        <w:t>View School Situation</w:t>
      </w:r>
    </w:p>
    <w:p w:rsidR="00C77D26" w:rsidRPr="00C77D26" w:rsidRDefault="00C77D26" w:rsidP="00C359F6">
      <w:pPr>
        <w:pStyle w:val="InfoBlue"/>
        <w:numPr>
          <w:ilvl w:val="0"/>
          <w:numId w:val="25"/>
        </w:numPr>
      </w:pPr>
      <w:r w:rsidRPr="00C77D26">
        <w:t>Assign Grades</w:t>
      </w:r>
    </w:p>
    <w:p w:rsidR="00C77D26" w:rsidRPr="00C77D26" w:rsidRDefault="00C77D26" w:rsidP="00C359F6">
      <w:pPr>
        <w:pStyle w:val="InfoBlue"/>
        <w:numPr>
          <w:ilvl w:val="0"/>
          <w:numId w:val="25"/>
        </w:numPr>
      </w:pPr>
      <w:r w:rsidRPr="00C77D26">
        <w:t>Finalize Student Situation</w:t>
      </w:r>
    </w:p>
    <w:p w:rsidR="00C77D26" w:rsidRPr="00C77D26" w:rsidRDefault="00C77D26" w:rsidP="00C359F6">
      <w:pPr>
        <w:pStyle w:val="InfoBlue"/>
        <w:numPr>
          <w:ilvl w:val="0"/>
          <w:numId w:val="25"/>
        </w:numPr>
      </w:pPr>
      <w:r w:rsidRPr="00C77D26">
        <w:t>CRUD Operation on Students, Teachers, and Classes</w:t>
      </w:r>
    </w:p>
    <w:p w:rsidR="00C77D26" w:rsidRPr="00C77D26" w:rsidRDefault="00C77D26" w:rsidP="00C359F6">
      <w:pPr>
        <w:pStyle w:val="InfoBlue"/>
        <w:numPr>
          <w:ilvl w:val="0"/>
          <w:numId w:val="25"/>
        </w:numPr>
      </w:pPr>
      <w:r w:rsidRPr="00C77D26">
        <w:t>Assign Students to Classes</w:t>
      </w:r>
    </w:p>
    <w:p w:rsidR="00C77D26" w:rsidRPr="00C77D26" w:rsidRDefault="00C77D26" w:rsidP="00C359F6">
      <w:pPr>
        <w:pStyle w:val="InfoBlue"/>
        <w:numPr>
          <w:ilvl w:val="0"/>
          <w:numId w:val="25"/>
        </w:numPr>
      </w:pPr>
      <w:r w:rsidRPr="00C77D26">
        <w:t>Assign Teachers to Classes</w:t>
      </w:r>
    </w:p>
    <w:p w:rsidR="00C77D26" w:rsidRPr="00C77D26" w:rsidRDefault="00C77D26" w:rsidP="00C359F6">
      <w:pPr>
        <w:pStyle w:val="InfoBlue"/>
        <w:numPr>
          <w:ilvl w:val="0"/>
          <w:numId w:val="25"/>
        </w:numPr>
      </w:pPr>
      <w:r w:rsidRPr="00C77D26">
        <w:t>Close Student Situation</w:t>
      </w:r>
    </w:p>
    <w:p w:rsidR="00C359F6" w:rsidRPr="00C359F6" w:rsidRDefault="00C359F6" w:rsidP="00C359F6">
      <w:pPr>
        <w:pStyle w:val="BodyText"/>
        <w:ind w:left="0"/>
      </w:pPr>
    </w:p>
    <w:p w:rsidR="00C77D26" w:rsidRPr="00C77D26" w:rsidRDefault="00C77D26" w:rsidP="00C359F6">
      <w:pPr>
        <w:pStyle w:val="InfoBlue"/>
      </w:pPr>
      <w:r w:rsidRPr="00C77D26">
        <w:t>Three Most Important Use Cases:</w:t>
      </w:r>
    </w:p>
    <w:p w:rsidR="00C77D26" w:rsidRPr="00C77D26" w:rsidRDefault="00C77D26" w:rsidP="00C359F6">
      <w:pPr>
        <w:pStyle w:val="InfoBlue"/>
      </w:pPr>
    </w:p>
    <w:p w:rsidR="00C77D26" w:rsidRPr="00C77D26" w:rsidRDefault="00C77D26" w:rsidP="00C359F6">
      <w:pPr>
        <w:pStyle w:val="InfoBlue"/>
        <w:numPr>
          <w:ilvl w:val="0"/>
          <w:numId w:val="26"/>
        </w:numPr>
      </w:pPr>
      <w:r w:rsidRPr="00C77D26">
        <w:t>Use case: View School Situation</w:t>
      </w:r>
    </w:p>
    <w:p w:rsidR="00C77D26" w:rsidRPr="00C77D26" w:rsidRDefault="00C77D26" w:rsidP="00C359F6">
      <w:pPr>
        <w:pStyle w:val="InfoBlue"/>
      </w:pPr>
      <w:r w:rsidRPr="00C77D26">
        <w:t>Level: User-goal level</w:t>
      </w:r>
    </w:p>
    <w:p w:rsidR="00C77D26" w:rsidRPr="00C77D26" w:rsidRDefault="00C77D26" w:rsidP="00C359F6">
      <w:pPr>
        <w:pStyle w:val="InfoBlue"/>
      </w:pPr>
      <w:r w:rsidRPr="00C77D26">
        <w:t>Primary actor: Students</w:t>
      </w:r>
    </w:p>
    <w:p w:rsidR="00C77D26" w:rsidRPr="00C77D26" w:rsidRDefault="00C77D26" w:rsidP="00C359F6">
      <w:pPr>
        <w:pStyle w:val="InfoBlue"/>
      </w:pPr>
      <w:r w:rsidRPr="00C77D26">
        <w:t>Main success scenario:</w:t>
      </w:r>
    </w:p>
    <w:p w:rsidR="00C77D26" w:rsidRPr="00C77D26" w:rsidRDefault="00C77D26" w:rsidP="00C359F6">
      <w:pPr>
        <w:pStyle w:val="InfoBlue"/>
        <w:numPr>
          <w:ilvl w:val="0"/>
          <w:numId w:val="27"/>
        </w:numPr>
      </w:pPr>
      <w:r w:rsidRPr="00C77D26">
        <w:t>The student logs in to the system.</w:t>
      </w:r>
    </w:p>
    <w:p w:rsidR="00C77D26" w:rsidRPr="00C77D26" w:rsidRDefault="00C77D26" w:rsidP="00C359F6">
      <w:pPr>
        <w:pStyle w:val="InfoBlue"/>
        <w:numPr>
          <w:ilvl w:val="0"/>
          <w:numId w:val="27"/>
        </w:numPr>
      </w:pPr>
      <w:r w:rsidRPr="00C77D26">
        <w:t>The student selects the "View School Situation" option.</w:t>
      </w:r>
    </w:p>
    <w:p w:rsidR="00C77D26" w:rsidRPr="00C77D26" w:rsidRDefault="00C77D26" w:rsidP="00C359F6">
      <w:pPr>
        <w:pStyle w:val="InfoBlue"/>
        <w:numPr>
          <w:ilvl w:val="0"/>
          <w:numId w:val="27"/>
        </w:numPr>
      </w:pPr>
      <w:r w:rsidRPr="00C77D26">
        <w:lastRenderedPageBreak/>
        <w:t>The system retrieves and displays the student's school situation information.</w:t>
      </w:r>
    </w:p>
    <w:p w:rsidR="00C77D26" w:rsidRPr="00C77D26" w:rsidRDefault="00C77D26" w:rsidP="00C359F6">
      <w:pPr>
        <w:pStyle w:val="InfoBlue"/>
        <w:numPr>
          <w:ilvl w:val="0"/>
          <w:numId w:val="27"/>
        </w:numPr>
      </w:pPr>
      <w:r w:rsidRPr="00C77D26">
        <w:t xml:space="preserve">Extensions: </w:t>
      </w:r>
      <w:r w:rsidRPr="00C77D26">
        <w:t>If there is an error retrieving the information, the system displays an error message.</w:t>
      </w:r>
    </w:p>
    <w:p w:rsidR="00C359F6" w:rsidRPr="00C77D26" w:rsidRDefault="00C359F6" w:rsidP="00C77D26">
      <w:pPr>
        <w:pStyle w:val="BodyText"/>
        <w:rPr>
          <w:sz w:val="24"/>
        </w:rPr>
      </w:pPr>
    </w:p>
    <w:p w:rsidR="00C77D26" w:rsidRPr="00C77D26" w:rsidRDefault="00C77D26" w:rsidP="00C359F6">
      <w:pPr>
        <w:pStyle w:val="InfoBlue"/>
        <w:numPr>
          <w:ilvl w:val="0"/>
          <w:numId w:val="26"/>
        </w:numPr>
      </w:pPr>
      <w:r w:rsidRPr="00C77D26">
        <w:t>Use case: Assign Grades</w:t>
      </w:r>
    </w:p>
    <w:p w:rsidR="00C77D26" w:rsidRPr="00C77D26" w:rsidRDefault="00C77D26" w:rsidP="00C359F6">
      <w:pPr>
        <w:pStyle w:val="InfoBlue"/>
      </w:pPr>
      <w:r w:rsidRPr="00C77D26">
        <w:t>Level: Sub-function</w:t>
      </w:r>
    </w:p>
    <w:p w:rsidR="00C77D26" w:rsidRPr="00C77D26" w:rsidRDefault="00C77D26" w:rsidP="00C359F6">
      <w:pPr>
        <w:pStyle w:val="InfoBlue"/>
      </w:pPr>
      <w:r w:rsidRPr="00C77D26">
        <w:t>Primary actor: Teachers</w:t>
      </w:r>
    </w:p>
    <w:p w:rsidR="00C77D26" w:rsidRPr="00C77D26" w:rsidRDefault="00C77D26" w:rsidP="00C359F6">
      <w:pPr>
        <w:pStyle w:val="InfoBlue"/>
      </w:pPr>
      <w:r w:rsidRPr="00C77D26">
        <w:t>Main success scenario:</w:t>
      </w:r>
    </w:p>
    <w:p w:rsidR="00C77D26" w:rsidRPr="00C77D26" w:rsidRDefault="00C77D26" w:rsidP="00C359F6">
      <w:pPr>
        <w:pStyle w:val="InfoBlue"/>
        <w:numPr>
          <w:ilvl w:val="0"/>
          <w:numId w:val="28"/>
        </w:numPr>
      </w:pPr>
      <w:r w:rsidRPr="00C77D26">
        <w:t>The teacher logs in to the system.</w:t>
      </w:r>
    </w:p>
    <w:p w:rsidR="00C77D26" w:rsidRPr="00C77D26" w:rsidRDefault="00C77D26" w:rsidP="00C359F6">
      <w:pPr>
        <w:pStyle w:val="InfoBlue"/>
        <w:numPr>
          <w:ilvl w:val="0"/>
          <w:numId w:val="28"/>
        </w:numPr>
      </w:pPr>
      <w:r w:rsidRPr="00C77D26">
        <w:t>The teacher selects the "Assign Grades" option.</w:t>
      </w:r>
    </w:p>
    <w:p w:rsidR="00C77D26" w:rsidRPr="00C77D26" w:rsidRDefault="00C77D26" w:rsidP="00C359F6">
      <w:pPr>
        <w:pStyle w:val="InfoBlue"/>
        <w:numPr>
          <w:ilvl w:val="0"/>
          <w:numId w:val="28"/>
        </w:numPr>
      </w:pPr>
      <w:r w:rsidRPr="00C77D26">
        <w:t>The system displays a list of students and their relevant information.</w:t>
      </w:r>
    </w:p>
    <w:p w:rsidR="00C77D26" w:rsidRPr="00C77D26" w:rsidRDefault="00C77D26" w:rsidP="00C359F6">
      <w:pPr>
        <w:pStyle w:val="InfoBlue"/>
        <w:numPr>
          <w:ilvl w:val="0"/>
          <w:numId w:val="28"/>
        </w:numPr>
      </w:pPr>
      <w:r w:rsidRPr="00C77D26">
        <w:t>The teacher selects a student and enters a grade.</w:t>
      </w:r>
    </w:p>
    <w:p w:rsidR="00C77D26" w:rsidRPr="00C77D26" w:rsidRDefault="00C77D26" w:rsidP="00C359F6">
      <w:pPr>
        <w:pStyle w:val="InfoBlue"/>
        <w:numPr>
          <w:ilvl w:val="0"/>
          <w:numId w:val="28"/>
        </w:numPr>
      </w:pPr>
      <w:r w:rsidRPr="00C77D26">
        <w:t>The system saves the grade and updates the student's school situation.</w:t>
      </w:r>
    </w:p>
    <w:p w:rsidR="00C77D26" w:rsidRPr="00C77D26" w:rsidRDefault="00C77D26" w:rsidP="00C359F6">
      <w:pPr>
        <w:pStyle w:val="InfoBlue"/>
        <w:numPr>
          <w:ilvl w:val="0"/>
          <w:numId w:val="28"/>
        </w:numPr>
      </w:pPr>
      <w:r w:rsidRPr="00C77D26">
        <w:t xml:space="preserve">Extensions: </w:t>
      </w:r>
      <w:r w:rsidRPr="00C77D26">
        <w:t>If there is an error saving the grade, the system displays an error message.</w:t>
      </w:r>
    </w:p>
    <w:p w:rsidR="00C77D26" w:rsidRPr="00C77D26" w:rsidRDefault="00C77D26" w:rsidP="00C77D26">
      <w:pPr>
        <w:pStyle w:val="BodyText"/>
        <w:rPr>
          <w:sz w:val="24"/>
        </w:rPr>
      </w:pPr>
    </w:p>
    <w:p w:rsidR="00C77D26" w:rsidRPr="00C77D26" w:rsidRDefault="00C77D26" w:rsidP="00C359F6">
      <w:pPr>
        <w:pStyle w:val="InfoBlue"/>
        <w:numPr>
          <w:ilvl w:val="0"/>
          <w:numId w:val="26"/>
        </w:numPr>
      </w:pPr>
      <w:r w:rsidRPr="00C77D26">
        <w:t>Use case: CRUD Operation on Students, Teachers, and Classes</w:t>
      </w:r>
    </w:p>
    <w:p w:rsidR="00C77D26" w:rsidRPr="00C77D26" w:rsidRDefault="00C77D26" w:rsidP="00C359F6">
      <w:pPr>
        <w:pStyle w:val="InfoBlue"/>
      </w:pPr>
      <w:r w:rsidRPr="00C77D26">
        <w:t>Level: Summary level</w:t>
      </w:r>
    </w:p>
    <w:p w:rsidR="00C77D26" w:rsidRPr="00C77D26" w:rsidRDefault="00C77D26" w:rsidP="00C359F6">
      <w:pPr>
        <w:pStyle w:val="InfoBlue"/>
      </w:pPr>
      <w:r w:rsidRPr="00C77D26">
        <w:t>Primary actor: Administrator</w:t>
      </w:r>
    </w:p>
    <w:p w:rsidR="00C77D26" w:rsidRPr="00C77D26" w:rsidRDefault="00C77D26" w:rsidP="00C359F6">
      <w:pPr>
        <w:pStyle w:val="InfoBlue"/>
      </w:pPr>
      <w:r w:rsidRPr="00C77D26">
        <w:t>Main success scenario:</w:t>
      </w:r>
    </w:p>
    <w:p w:rsidR="00C77D26" w:rsidRPr="00C77D26" w:rsidRDefault="00C77D26" w:rsidP="00C359F6">
      <w:pPr>
        <w:pStyle w:val="InfoBlue"/>
        <w:numPr>
          <w:ilvl w:val="0"/>
          <w:numId w:val="29"/>
        </w:numPr>
      </w:pPr>
      <w:r w:rsidRPr="00C77D26">
        <w:t>The administrator logs in to the system.</w:t>
      </w:r>
    </w:p>
    <w:p w:rsidR="00C77D26" w:rsidRPr="00C77D26" w:rsidRDefault="00C77D26" w:rsidP="00C359F6">
      <w:pPr>
        <w:pStyle w:val="InfoBlue"/>
        <w:numPr>
          <w:ilvl w:val="0"/>
          <w:numId w:val="29"/>
        </w:numPr>
      </w:pPr>
      <w:r w:rsidRPr="00C77D26">
        <w:t>The administrator selects the "CRUD Operation" option.</w:t>
      </w:r>
    </w:p>
    <w:p w:rsidR="00C77D26" w:rsidRPr="00C77D26" w:rsidRDefault="00C77D26" w:rsidP="00C359F6">
      <w:pPr>
        <w:pStyle w:val="InfoBlue"/>
        <w:numPr>
          <w:ilvl w:val="0"/>
          <w:numId w:val="29"/>
        </w:numPr>
      </w:pPr>
      <w:r w:rsidRPr="00C77D26">
        <w:t>The system displays a list of students, teachers, or classes.</w:t>
      </w:r>
    </w:p>
    <w:p w:rsidR="00C77D26" w:rsidRPr="00C77D26" w:rsidRDefault="00C77D26" w:rsidP="00C359F6">
      <w:pPr>
        <w:pStyle w:val="InfoBlue"/>
        <w:numPr>
          <w:ilvl w:val="0"/>
          <w:numId w:val="29"/>
        </w:numPr>
      </w:pPr>
      <w:r w:rsidRPr="00C77D26">
        <w:t>The administrator selects the desired option, such as adding or deleting a student, teacher, or class.</w:t>
      </w:r>
    </w:p>
    <w:p w:rsidR="00C77D26" w:rsidRPr="00C77D26" w:rsidRDefault="00C77D26" w:rsidP="00C359F6">
      <w:pPr>
        <w:pStyle w:val="InfoBlue"/>
        <w:numPr>
          <w:ilvl w:val="0"/>
          <w:numId w:val="29"/>
        </w:numPr>
      </w:pPr>
      <w:r w:rsidRPr="00C77D26">
        <w:t>The system saves the changes to the database.</w:t>
      </w:r>
    </w:p>
    <w:p w:rsidR="00C77D26" w:rsidRPr="00C77D26" w:rsidRDefault="00C77D26" w:rsidP="00C359F6">
      <w:pPr>
        <w:pStyle w:val="InfoBlue"/>
        <w:numPr>
          <w:ilvl w:val="0"/>
          <w:numId w:val="29"/>
        </w:numPr>
      </w:pPr>
      <w:r w:rsidRPr="00C77D26">
        <w:t xml:space="preserve">Extensions: </w:t>
      </w:r>
      <w:r w:rsidRPr="00C77D26">
        <w:t>If there is an error saving the changes, the system displays an error message.</w:t>
      </w:r>
    </w:p>
    <w:p w:rsidR="00C77D26" w:rsidRDefault="00C77D26" w:rsidP="00C77D26">
      <w:pPr>
        <w:pStyle w:val="BodyText"/>
        <w:rPr>
          <w:sz w:val="22"/>
        </w:rPr>
      </w:pPr>
    </w:p>
    <w:p w:rsidR="00C359F6" w:rsidRDefault="00C359F6" w:rsidP="00C77D26">
      <w:pPr>
        <w:pStyle w:val="BodyText"/>
        <w:rPr>
          <w:sz w:val="22"/>
        </w:rPr>
      </w:pPr>
    </w:p>
    <w:p w:rsidR="00C359F6" w:rsidRDefault="00C359F6" w:rsidP="00C77D26">
      <w:pPr>
        <w:pStyle w:val="BodyText"/>
        <w:rPr>
          <w:sz w:val="22"/>
        </w:rPr>
      </w:pPr>
    </w:p>
    <w:p w:rsidR="00C359F6" w:rsidRDefault="00C359F6" w:rsidP="00C77D26">
      <w:pPr>
        <w:pStyle w:val="BodyText"/>
        <w:rPr>
          <w:sz w:val="22"/>
        </w:rPr>
      </w:pPr>
    </w:p>
    <w:p w:rsidR="00C359F6" w:rsidRDefault="00C359F6" w:rsidP="00C77D26">
      <w:pPr>
        <w:pStyle w:val="BodyText"/>
        <w:rPr>
          <w:sz w:val="22"/>
        </w:rPr>
      </w:pPr>
    </w:p>
    <w:p w:rsidR="00C359F6" w:rsidRDefault="00C359F6" w:rsidP="00C77D26">
      <w:pPr>
        <w:pStyle w:val="BodyText"/>
        <w:rPr>
          <w:sz w:val="22"/>
        </w:rPr>
      </w:pPr>
    </w:p>
    <w:p w:rsidR="00C359F6" w:rsidRDefault="00C359F6" w:rsidP="00C77D26">
      <w:pPr>
        <w:pStyle w:val="BodyText"/>
        <w:rPr>
          <w:sz w:val="22"/>
        </w:rPr>
      </w:pPr>
    </w:p>
    <w:p w:rsidR="00C359F6" w:rsidRDefault="00C359F6" w:rsidP="00C77D26">
      <w:pPr>
        <w:pStyle w:val="BodyText"/>
        <w:rPr>
          <w:sz w:val="22"/>
        </w:rPr>
      </w:pPr>
    </w:p>
    <w:p w:rsidR="00C359F6" w:rsidRPr="00C77D26" w:rsidRDefault="00C359F6" w:rsidP="00C77D26">
      <w:pPr>
        <w:pStyle w:val="BodyText"/>
        <w:rPr>
          <w:sz w:val="22"/>
        </w:rPr>
      </w:pPr>
      <w:bookmarkStart w:id="6" w:name="_GoBack"/>
      <w:bookmarkEnd w:id="6"/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C359F6" w:rsidRDefault="00C359F6" w:rsidP="00C359F6">
      <w:pPr>
        <w:pStyle w:val="InfoBlue"/>
        <w:rPr>
          <w:sz w:val="24"/>
        </w:rPr>
      </w:pPr>
    </w:p>
    <w:p w:rsidR="008C4393" w:rsidRPr="00D047E9" w:rsidRDefault="00C359F6" w:rsidP="00C359F6">
      <w:pPr>
        <w:pStyle w:val="InfoBlue"/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375.6pt">
            <v:imagedata r:id="rId8" o:title="usecase1.jpeg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DC6" w:rsidRDefault="00B14DC6">
      <w:pPr>
        <w:spacing w:line="240" w:lineRule="auto"/>
      </w:pPr>
      <w:r>
        <w:separator/>
      </w:r>
    </w:p>
  </w:endnote>
  <w:endnote w:type="continuationSeparator" w:id="0">
    <w:p w:rsidR="00B14DC6" w:rsidRDefault="00B14D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2811E4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</w:t>
            </w:r>
            <w:r w:rsidR="002811E4">
              <w:t>Cosma Felicia-Iulia</w:t>
            </w:r>
            <w:r w:rsidR="000916B9">
              <w:t>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C77D26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C359F6">
            <w:rPr>
              <w:rStyle w:val="PageNumber"/>
              <w:noProof/>
            </w:rPr>
            <w:t>6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DC6" w:rsidRDefault="00B14DC6">
      <w:pPr>
        <w:spacing w:line="240" w:lineRule="auto"/>
      </w:pPr>
      <w:r>
        <w:separator/>
      </w:r>
    </w:p>
  </w:footnote>
  <w:footnote w:type="continuationSeparator" w:id="0">
    <w:p w:rsidR="00B14DC6" w:rsidRDefault="00B14D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1B4C63">
    <w:pPr>
      <w:pBdr>
        <w:bottom w:val="single" w:sz="6" w:space="1" w:color="auto"/>
      </w:pBdr>
      <w:jc w:val="right"/>
    </w:pPr>
    <w:fldSimple w:instr=" DOCPROPERTY &quot;Company&quot;  \* MERGEFORMAT ">
      <w:r w:rsidR="000916B9">
        <w:rPr>
          <w:rFonts w:ascii="Arial" w:hAnsi="Arial"/>
          <w:b/>
          <w:sz w:val="36"/>
        </w:rPr>
        <w:t>&lt;</w:t>
      </w:r>
      <w:r w:rsidR="002811E4">
        <w:rPr>
          <w:rFonts w:ascii="Arial" w:hAnsi="Arial"/>
          <w:b/>
          <w:sz w:val="36"/>
        </w:rPr>
        <w:t>Cosma Felicia-Iulia</w:t>
      </w:r>
      <w:r w:rsidR="000916B9">
        <w:rPr>
          <w:rFonts w:ascii="Arial" w:hAnsi="Arial"/>
          <w:b/>
          <w:sz w:val="36"/>
        </w:rPr>
        <w:t>&gt;</w:t>
      </w:r>
    </w:fldSimple>
  </w:p>
  <w:p w:rsidR="0004741B" w:rsidRDefault="001B4C63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>&lt;</w:t>
      </w:r>
      <w:r w:rsidR="002811E4">
        <w:rPr>
          <w:rFonts w:ascii="Arial" w:hAnsi="Arial"/>
          <w:b/>
          <w:sz w:val="36"/>
        </w:rPr>
        <w:t>30431</w:t>
      </w:r>
      <w:r w:rsidR="0004741B">
        <w:rPr>
          <w:rFonts w:ascii="Arial" w:hAnsi="Arial"/>
          <w:b/>
          <w:sz w:val="36"/>
        </w:rPr>
        <w:t>&gt;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1B4C63">
          <w:fldSimple w:instr="subject  \* Mergeformat ">
            <w:r w:rsidR="002811E4">
              <w:t>&lt;School Master</w:t>
            </w:r>
            <w:r w:rsidR="000916B9">
              <w:t>&gt;</w:t>
            </w:r>
          </w:fldSimple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2811E4">
          <w:r>
            <w:t xml:space="preserve">  Date:  &lt;28/03/2023</w:t>
          </w:r>
          <w:r w:rsidR="00570E86"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D533EA7"/>
    <w:multiLevelType w:val="hybridMultilevel"/>
    <w:tmpl w:val="A114EC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EC453B4"/>
    <w:multiLevelType w:val="hybridMultilevel"/>
    <w:tmpl w:val="55DE9156"/>
    <w:lvl w:ilvl="0" w:tplc="1736E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79A4110"/>
    <w:multiLevelType w:val="hybridMultilevel"/>
    <w:tmpl w:val="A9747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0C508D9"/>
    <w:multiLevelType w:val="hybridMultilevel"/>
    <w:tmpl w:val="58A06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3828CA"/>
    <w:multiLevelType w:val="hybridMultilevel"/>
    <w:tmpl w:val="EC2859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11B7807"/>
    <w:multiLevelType w:val="hybridMultilevel"/>
    <w:tmpl w:val="CF8EF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A10EC4"/>
    <w:multiLevelType w:val="hybridMultilevel"/>
    <w:tmpl w:val="3CE0D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7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3"/>
  </w:num>
  <w:num w:numId="11">
    <w:abstractNumId w:val="13"/>
  </w:num>
  <w:num w:numId="12">
    <w:abstractNumId w:val="11"/>
  </w:num>
  <w:num w:numId="13">
    <w:abstractNumId w:val="24"/>
  </w:num>
  <w:num w:numId="14">
    <w:abstractNumId w:val="10"/>
  </w:num>
  <w:num w:numId="15">
    <w:abstractNumId w:val="4"/>
  </w:num>
  <w:num w:numId="16">
    <w:abstractNumId w:val="23"/>
  </w:num>
  <w:num w:numId="17">
    <w:abstractNumId w:val="18"/>
  </w:num>
  <w:num w:numId="18">
    <w:abstractNumId w:val="6"/>
  </w:num>
  <w:num w:numId="19">
    <w:abstractNumId w:val="17"/>
  </w:num>
  <w:num w:numId="20">
    <w:abstractNumId w:val="7"/>
  </w:num>
  <w:num w:numId="21">
    <w:abstractNumId w:val="21"/>
  </w:num>
  <w:num w:numId="22">
    <w:abstractNumId w:val="9"/>
  </w:num>
  <w:num w:numId="23">
    <w:abstractNumId w:val="16"/>
  </w:num>
  <w:num w:numId="24">
    <w:abstractNumId w:val="25"/>
  </w:num>
  <w:num w:numId="25">
    <w:abstractNumId w:val="5"/>
  </w:num>
  <w:num w:numId="26">
    <w:abstractNumId w:val="8"/>
  </w:num>
  <w:num w:numId="27">
    <w:abstractNumId w:val="14"/>
  </w:num>
  <w:num w:numId="28">
    <w:abstractNumId w:val="1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B4C63"/>
    <w:rsid w:val="002811E4"/>
    <w:rsid w:val="002D02EB"/>
    <w:rsid w:val="0056530F"/>
    <w:rsid w:val="00570E86"/>
    <w:rsid w:val="00664E4B"/>
    <w:rsid w:val="006C543D"/>
    <w:rsid w:val="008C4393"/>
    <w:rsid w:val="0090593F"/>
    <w:rsid w:val="00B14DC6"/>
    <w:rsid w:val="00C359F6"/>
    <w:rsid w:val="00C709E3"/>
    <w:rsid w:val="00C77D26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F4D269E-63CA-4734-A266-9DBC295E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359F6"/>
    <w:pPr>
      <w:spacing w:after="120"/>
      <w:ind w:left="720"/>
    </w:p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47</TotalTime>
  <Pages>6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Microsoft account</cp:lastModifiedBy>
  <cp:revision>6</cp:revision>
  <dcterms:created xsi:type="dcterms:W3CDTF">2010-02-24T09:14:00Z</dcterms:created>
  <dcterms:modified xsi:type="dcterms:W3CDTF">2023-03-28T20:45:00Z</dcterms:modified>
</cp:coreProperties>
</file>